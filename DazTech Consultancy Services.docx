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257CF277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37D9D109" w14:textId="1662A1DD" w:rsidR="008049DB" w:rsidRDefault="00271A7B">
            <w:pPr>
              <w:pStyle w:val="Heading1"/>
              <w:outlineLvl w:val="0"/>
            </w:pPr>
            <w:proofErr w:type="spellStart"/>
            <w:r>
              <w:t>Daz</w:t>
            </w:r>
            <w:r w:rsidR="00D3598E">
              <w:t>t</w:t>
            </w:r>
            <w:r>
              <w:t>e</w:t>
            </w:r>
            <w:r w:rsidR="00D3598E">
              <w:t>k</w:t>
            </w:r>
            <w:proofErr w:type="spellEnd"/>
            <w:r>
              <w:t xml:space="preserve"> </w:t>
            </w:r>
            <w:r w:rsidR="00D3598E">
              <w:t>Ltd</w:t>
            </w:r>
          </w:p>
          <w:p w14:paraId="3A3507FB" w14:textId="1D04338B" w:rsidR="008049DB" w:rsidRDefault="00271A7B">
            <w:pPr>
              <w:pStyle w:val="Slogan"/>
            </w:pPr>
            <w:r>
              <w:t xml:space="preserve">No job </w:t>
            </w:r>
            <w:proofErr w:type="gramStart"/>
            <w:r>
              <w:t>to</w:t>
            </w:r>
            <w:proofErr w:type="gramEnd"/>
            <w:r>
              <w:t xml:space="preserve"> big or to small…</w:t>
            </w:r>
          </w:p>
          <w:p w14:paraId="09D492B6" w14:textId="77777777" w:rsidR="004D36CE" w:rsidRDefault="004D36CE"/>
          <w:p w14:paraId="0E923E11" w14:textId="257B64BE" w:rsidR="00616194" w:rsidRDefault="004D36CE">
            <w:r>
              <w:t>Peterborough, UK</w:t>
            </w:r>
          </w:p>
          <w:p w14:paraId="1B63DADC" w14:textId="32B63DED" w:rsidR="008049DB" w:rsidRDefault="005274CA">
            <w:sdt>
              <w:sdtPr>
                <w:alias w:val="Phone:"/>
                <w:tag w:val="Phone:"/>
                <w:id w:val="-480227063"/>
                <w:placeholder>
                  <w:docPart w:val="26409FC74F4B4D89AFA58848C5582D7F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4D36CE" w:rsidRPr="00271A7B">
              <w:t>07</w:t>
            </w:r>
            <w:r w:rsidR="00D3598E">
              <w:t>376405701</w:t>
            </w:r>
          </w:p>
        </w:tc>
        <w:tc>
          <w:tcPr>
            <w:tcW w:w="5048" w:type="dxa"/>
          </w:tcPr>
          <w:p w14:paraId="139387B1" w14:textId="7087BE9A" w:rsidR="00271A7B" w:rsidRDefault="00271A7B" w:rsidP="00CE17E6">
            <w:pPr>
              <w:pStyle w:val="Title"/>
              <w:ind w:left="3077"/>
            </w:pPr>
            <w:r>
              <w:rPr>
                <w:noProof/>
              </w:rPr>
              <w:drawing>
                <wp:inline distT="0" distB="0" distL="0" distR="0" wp14:anchorId="22A7FD4D" wp14:editId="5D00C2B9">
                  <wp:extent cx="1305453" cy="9719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453" cy="97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FE4BD" w14:textId="1DC95D95" w:rsidR="008049DB" w:rsidRDefault="005274CA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25739B148AEB46EF9C671135997AA69D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2287170E" w14:textId="77777777" w:rsidR="008049DB" w:rsidRDefault="005274CA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968F87152AD4072BFEC8FD1BCC1FCC0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7AC1DAF9F4BD477BA8F6793FFC62A314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338C393F" w14:textId="77777777" w:rsidR="008049DB" w:rsidRDefault="005274CA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440D3E0D5E473C9DC19ADFE44F336E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1DB3D058C0E644D8B7609C924FA34B6D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28541F59" w14:textId="77777777" w:rsidTr="00907574">
        <w:trPr>
          <w:trHeight w:val="1440"/>
        </w:trPr>
        <w:tc>
          <w:tcPr>
            <w:tcW w:w="5032" w:type="dxa"/>
          </w:tcPr>
          <w:p w14:paraId="456E8B22" w14:textId="77777777" w:rsidR="008049DB" w:rsidRDefault="005274CA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8A8ED4D156CF400C86124A1510FD04A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2C212D23BB41486F9F0F2920F278FC01"/>
              </w:placeholder>
              <w:temporary/>
              <w:showingPlcHdr/>
              <w15:appearance w15:val="hidden"/>
            </w:sdtPr>
            <w:sdtEndPr/>
            <w:sdtContent>
              <w:p w14:paraId="3CDC7144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32310CD0BA2E454691BB149FD699CE9C"/>
              </w:placeholder>
              <w:temporary/>
              <w:showingPlcHdr/>
              <w15:appearance w15:val="hidden"/>
            </w:sdtPr>
            <w:sdtEndPr/>
            <w:sdtContent>
              <w:p w14:paraId="6FF21657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53DD1E0F3BD54AA2BBFB8ED3615BCFD3"/>
              </w:placeholder>
              <w:temporary/>
              <w:showingPlcHdr/>
              <w15:appearance w15:val="hidden"/>
            </w:sdtPr>
            <w:sdtEndPr/>
            <w:sdtContent>
              <w:p w14:paraId="3550033D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2F1DD583728940C1B7EA1FB28F121C0F"/>
              </w:placeholder>
              <w:temporary/>
              <w:showingPlcHdr/>
              <w15:appearance w15:val="hidden"/>
            </w:sdtPr>
            <w:sdtEndPr/>
            <w:sdtContent>
              <w:p w14:paraId="599909E9" w14:textId="77777777" w:rsidR="00616194" w:rsidRDefault="00616194">
                <w:r>
                  <w:t>City, ST ZIP Code</w:t>
                </w:r>
              </w:p>
            </w:sdtContent>
          </w:sdt>
          <w:p w14:paraId="5F1E05CF" w14:textId="77777777" w:rsidR="008049DB" w:rsidRDefault="005274CA">
            <w:sdt>
              <w:sdtPr>
                <w:alias w:val="Phone:"/>
                <w:tag w:val="Phone:"/>
                <w:id w:val="1061450442"/>
                <w:placeholder>
                  <w:docPart w:val="D48C730795AC43799A89BAF6B72CAB2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588E4898A60446538212F0FAB6AB467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1DD1D20F" w14:textId="77777777" w:rsidR="008049DB" w:rsidRDefault="005274CA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BDDE833095D646CAB9D9F0E7AFD02114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7FA6673314AA42C38A3DAD349BA9B111"/>
              </w:placeholder>
              <w:temporary/>
              <w:showingPlcHdr/>
              <w15:appearance w15:val="hidden"/>
            </w:sdtPr>
            <w:sdtEndPr/>
            <w:sdtContent>
              <w:p w14:paraId="15744698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4B40F4F0EBC74EFBA972998B9DCD8EF3"/>
              </w:placeholder>
              <w:temporary/>
              <w:showingPlcHdr/>
              <w15:appearance w15:val="hidden"/>
            </w:sdtPr>
            <w:sdtEndPr/>
            <w:sdtContent>
              <w:p w14:paraId="28C4F117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41C1D89015E341B9AADFF5B4FCD999F1"/>
              </w:placeholder>
              <w:temporary/>
              <w:showingPlcHdr/>
              <w15:appearance w15:val="hidden"/>
            </w:sdtPr>
            <w:sdtEndPr/>
            <w:sdtContent>
              <w:p w14:paraId="2661B7DA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24B5F37E68294F34839DDAE85EC94A0F"/>
              </w:placeholder>
              <w:temporary/>
              <w:showingPlcHdr/>
              <w15:appearance w15:val="hidden"/>
            </w:sdtPr>
            <w:sdtEndPr/>
            <w:sdtContent>
              <w:p w14:paraId="0DD6FE64" w14:textId="77777777" w:rsidR="00616194" w:rsidRDefault="00616194">
                <w:r>
                  <w:t>City, ST ZIP Code</w:t>
                </w:r>
              </w:p>
            </w:sdtContent>
          </w:sdt>
          <w:p w14:paraId="0BE9EDCA" w14:textId="77777777" w:rsidR="008049DB" w:rsidRDefault="005274CA">
            <w:sdt>
              <w:sdtPr>
                <w:alias w:val="Phone:"/>
                <w:tag w:val="Phone:"/>
                <w:id w:val="1224863797"/>
                <w:placeholder>
                  <w:docPart w:val="769233E229744293B38AF96DCF6300C0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871FEB38C168440DB71F9F3D67184FDF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27C1D966" w14:textId="77777777" w:rsidTr="00271A7B">
        <w:trPr>
          <w:trHeight w:val="599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3E435F51" w14:textId="77777777" w:rsidR="008049DB" w:rsidRDefault="005274CA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5DA8874350FF4934BDA7EB3392AABFC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280F42294C10434EA08BC9F82C68B44E"/>
              </w:placeholder>
              <w:temporary/>
              <w:showingPlcHdr/>
              <w15:appearance w15:val="hidden"/>
            </w:sdtPr>
            <w:sdtEndPr/>
            <w:sdtContent>
              <w:p w14:paraId="39AC72EE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p w14:paraId="76519743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271"/>
        <w:gridCol w:w="6047"/>
        <w:gridCol w:w="1404"/>
        <w:gridCol w:w="1348"/>
      </w:tblGrid>
      <w:tr w:rsidR="008049DB" w14:paraId="18B0A3A2" w14:textId="77777777" w:rsidTr="00271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271" w:type="dxa"/>
          </w:tcPr>
          <w:p w14:paraId="3324DAFA" w14:textId="77777777" w:rsidR="008049DB" w:rsidRDefault="005274CA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04DFDDF99B5445EDA6520E336B2D77E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6047" w:type="dxa"/>
          </w:tcPr>
          <w:p w14:paraId="27F1898E" w14:textId="77777777" w:rsidR="008049DB" w:rsidRDefault="005274CA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02C0A50A717D432283AD874C52538598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7836D32A" w14:textId="77777777" w:rsidR="008049DB" w:rsidRDefault="005274CA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9CAB4ED9F47847D3A4DD2721F054B40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6A4FF681" w14:textId="77777777" w:rsidR="008049DB" w:rsidRDefault="005274CA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4634B8335124EB1BB7D329213A63EB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271A7B" w14:paraId="1C2D320D" w14:textId="77777777" w:rsidTr="00271A7B">
        <w:tc>
          <w:tcPr>
            <w:tcW w:w="1271" w:type="dxa"/>
          </w:tcPr>
          <w:p w14:paraId="599D377C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667A84" w14:textId="77777777" w:rsidR="00271A7B" w:rsidRDefault="00271A7B"/>
        </w:tc>
        <w:tc>
          <w:tcPr>
            <w:tcW w:w="1404" w:type="dxa"/>
          </w:tcPr>
          <w:p w14:paraId="19771E6E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09D71AD6" w14:textId="77777777" w:rsidR="00271A7B" w:rsidRDefault="00271A7B" w:rsidP="00271A7B">
            <w:pPr>
              <w:pStyle w:val="Amount"/>
              <w:jc w:val="left"/>
            </w:pPr>
          </w:p>
        </w:tc>
      </w:tr>
      <w:tr w:rsidR="008049DB" w14:paraId="40B66104" w14:textId="77777777" w:rsidTr="00271A7B">
        <w:tc>
          <w:tcPr>
            <w:tcW w:w="1271" w:type="dxa"/>
          </w:tcPr>
          <w:p w14:paraId="4B823F7D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5ECA7CBE" w14:textId="77777777" w:rsidR="008049DB" w:rsidRDefault="008049DB"/>
        </w:tc>
        <w:tc>
          <w:tcPr>
            <w:tcW w:w="1404" w:type="dxa"/>
          </w:tcPr>
          <w:p w14:paraId="1920792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0DD50891" w14:textId="7021B9F7" w:rsidR="00271A7B" w:rsidRDefault="00271A7B" w:rsidP="00271A7B">
            <w:pPr>
              <w:pStyle w:val="Amount"/>
              <w:jc w:val="left"/>
            </w:pPr>
          </w:p>
        </w:tc>
      </w:tr>
      <w:tr w:rsidR="00271A7B" w14:paraId="1A4CB841" w14:textId="77777777" w:rsidTr="00271A7B">
        <w:tc>
          <w:tcPr>
            <w:tcW w:w="1271" w:type="dxa"/>
          </w:tcPr>
          <w:p w14:paraId="6FCFFFB3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19916513" w14:textId="77777777" w:rsidR="00271A7B" w:rsidRDefault="00271A7B"/>
        </w:tc>
        <w:tc>
          <w:tcPr>
            <w:tcW w:w="1404" w:type="dxa"/>
          </w:tcPr>
          <w:p w14:paraId="79DF44DE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0561F6FB" w14:textId="77777777" w:rsidR="00271A7B" w:rsidRDefault="00271A7B">
            <w:pPr>
              <w:pStyle w:val="Amount"/>
            </w:pPr>
          </w:p>
        </w:tc>
      </w:tr>
      <w:tr w:rsidR="00271A7B" w14:paraId="14E8F20F" w14:textId="77777777" w:rsidTr="00271A7B">
        <w:tc>
          <w:tcPr>
            <w:tcW w:w="1271" w:type="dxa"/>
          </w:tcPr>
          <w:p w14:paraId="1700417C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DCEF7C" w14:textId="77777777" w:rsidR="00271A7B" w:rsidRDefault="00271A7B"/>
        </w:tc>
        <w:tc>
          <w:tcPr>
            <w:tcW w:w="1404" w:type="dxa"/>
          </w:tcPr>
          <w:p w14:paraId="59DC6626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7747B49D" w14:textId="77777777" w:rsidR="00271A7B" w:rsidRDefault="00271A7B">
            <w:pPr>
              <w:pStyle w:val="Amount"/>
            </w:pPr>
          </w:p>
        </w:tc>
      </w:tr>
      <w:tr w:rsidR="008049DB" w14:paraId="24DC408C" w14:textId="77777777" w:rsidTr="00271A7B">
        <w:tc>
          <w:tcPr>
            <w:tcW w:w="1271" w:type="dxa"/>
          </w:tcPr>
          <w:p w14:paraId="2FB4B517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4293F6A4" w14:textId="77777777" w:rsidR="008049DB" w:rsidRDefault="008049DB"/>
        </w:tc>
        <w:tc>
          <w:tcPr>
            <w:tcW w:w="1404" w:type="dxa"/>
          </w:tcPr>
          <w:p w14:paraId="4169CFC3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354520C" w14:textId="77777777" w:rsidR="008049DB" w:rsidRDefault="008049DB">
            <w:pPr>
              <w:pStyle w:val="Amount"/>
            </w:pPr>
          </w:p>
        </w:tc>
      </w:tr>
      <w:tr w:rsidR="00271A7B" w14:paraId="3986E2B3" w14:textId="77777777" w:rsidTr="00271A7B">
        <w:tc>
          <w:tcPr>
            <w:tcW w:w="1271" w:type="dxa"/>
          </w:tcPr>
          <w:p w14:paraId="63383D16" w14:textId="77777777" w:rsidR="00271A7B" w:rsidRDefault="00271A7B">
            <w:pPr>
              <w:pStyle w:val="Quantity"/>
            </w:pPr>
          </w:p>
        </w:tc>
        <w:tc>
          <w:tcPr>
            <w:tcW w:w="6047" w:type="dxa"/>
          </w:tcPr>
          <w:p w14:paraId="7F8C50B3" w14:textId="77777777" w:rsidR="00271A7B" w:rsidRDefault="00271A7B"/>
        </w:tc>
        <w:tc>
          <w:tcPr>
            <w:tcW w:w="1404" w:type="dxa"/>
          </w:tcPr>
          <w:p w14:paraId="4500EFD1" w14:textId="77777777" w:rsidR="00271A7B" w:rsidRDefault="00271A7B">
            <w:pPr>
              <w:pStyle w:val="Amount"/>
            </w:pPr>
          </w:p>
        </w:tc>
        <w:tc>
          <w:tcPr>
            <w:tcW w:w="1348" w:type="dxa"/>
          </w:tcPr>
          <w:p w14:paraId="4FFD0A74" w14:textId="77777777" w:rsidR="00271A7B" w:rsidRDefault="00271A7B">
            <w:pPr>
              <w:pStyle w:val="Amount"/>
            </w:pPr>
          </w:p>
        </w:tc>
      </w:tr>
      <w:tr w:rsidR="008049DB" w14:paraId="37710FCD" w14:textId="77777777" w:rsidTr="00271A7B">
        <w:tc>
          <w:tcPr>
            <w:tcW w:w="1271" w:type="dxa"/>
          </w:tcPr>
          <w:p w14:paraId="30A4F874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43DC3975" w14:textId="77777777" w:rsidR="008049DB" w:rsidRDefault="008049DB"/>
        </w:tc>
        <w:tc>
          <w:tcPr>
            <w:tcW w:w="1404" w:type="dxa"/>
          </w:tcPr>
          <w:p w14:paraId="729503A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9B95EA7" w14:textId="77777777" w:rsidR="008049DB" w:rsidRDefault="008049DB">
            <w:pPr>
              <w:pStyle w:val="Amount"/>
            </w:pPr>
          </w:p>
        </w:tc>
      </w:tr>
      <w:tr w:rsidR="008049DB" w14:paraId="31AADBC2" w14:textId="77777777" w:rsidTr="00271A7B">
        <w:tc>
          <w:tcPr>
            <w:tcW w:w="1271" w:type="dxa"/>
          </w:tcPr>
          <w:p w14:paraId="0777EADE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1E79ED64" w14:textId="77777777" w:rsidR="008049DB" w:rsidRDefault="008049DB"/>
        </w:tc>
        <w:tc>
          <w:tcPr>
            <w:tcW w:w="1404" w:type="dxa"/>
          </w:tcPr>
          <w:p w14:paraId="4694C548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4613E96" w14:textId="77777777" w:rsidR="008049DB" w:rsidRDefault="008049DB">
            <w:pPr>
              <w:pStyle w:val="Amount"/>
            </w:pPr>
          </w:p>
        </w:tc>
      </w:tr>
      <w:tr w:rsidR="008049DB" w14:paraId="2EADF14B" w14:textId="77777777" w:rsidTr="00271A7B">
        <w:tc>
          <w:tcPr>
            <w:tcW w:w="1271" w:type="dxa"/>
          </w:tcPr>
          <w:p w14:paraId="02BD5E19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35CF9689" w14:textId="77777777" w:rsidR="008049DB" w:rsidRDefault="008049DB"/>
        </w:tc>
        <w:tc>
          <w:tcPr>
            <w:tcW w:w="1404" w:type="dxa"/>
          </w:tcPr>
          <w:p w14:paraId="77CEDB1D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5B8D41B" w14:textId="77777777" w:rsidR="008049DB" w:rsidRDefault="008049DB">
            <w:pPr>
              <w:pStyle w:val="Amount"/>
            </w:pPr>
          </w:p>
        </w:tc>
      </w:tr>
      <w:tr w:rsidR="008049DB" w14:paraId="1985D425" w14:textId="77777777" w:rsidTr="00271A7B">
        <w:tc>
          <w:tcPr>
            <w:tcW w:w="1271" w:type="dxa"/>
          </w:tcPr>
          <w:p w14:paraId="620E89C9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62C8BF0E" w14:textId="77777777" w:rsidR="008049DB" w:rsidRDefault="008049DB"/>
        </w:tc>
        <w:tc>
          <w:tcPr>
            <w:tcW w:w="1404" w:type="dxa"/>
          </w:tcPr>
          <w:p w14:paraId="4A567086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127A8DB" w14:textId="77777777" w:rsidR="008049DB" w:rsidRDefault="008049DB">
            <w:pPr>
              <w:pStyle w:val="Amount"/>
            </w:pPr>
          </w:p>
        </w:tc>
      </w:tr>
      <w:tr w:rsidR="008049DB" w14:paraId="19C6288D" w14:textId="77777777" w:rsidTr="00271A7B">
        <w:tc>
          <w:tcPr>
            <w:tcW w:w="1271" w:type="dxa"/>
          </w:tcPr>
          <w:p w14:paraId="3E284936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2A8D782E" w14:textId="77777777" w:rsidR="008049DB" w:rsidRDefault="008049DB"/>
        </w:tc>
        <w:tc>
          <w:tcPr>
            <w:tcW w:w="1404" w:type="dxa"/>
          </w:tcPr>
          <w:p w14:paraId="10485534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1F97339" w14:textId="77777777" w:rsidR="008049DB" w:rsidRDefault="008049DB">
            <w:pPr>
              <w:pStyle w:val="Amount"/>
            </w:pPr>
          </w:p>
        </w:tc>
      </w:tr>
      <w:tr w:rsidR="008049DB" w14:paraId="16FAA15C" w14:textId="77777777" w:rsidTr="00271A7B">
        <w:tc>
          <w:tcPr>
            <w:tcW w:w="1271" w:type="dxa"/>
          </w:tcPr>
          <w:p w14:paraId="620E70B4" w14:textId="77777777" w:rsidR="008049DB" w:rsidRDefault="008049DB">
            <w:pPr>
              <w:pStyle w:val="Quantity"/>
            </w:pPr>
          </w:p>
        </w:tc>
        <w:tc>
          <w:tcPr>
            <w:tcW w:w="6047" w:type="dxa"/>
          </w:tcPr>
          <w:p w14:paraId="5F068E2B" w14:textId="77777777" w:rsidR="008049DB" w:rsidRDefault="008049DB"/>
        </w:tc>
        <w:tc>
          <w:tcPr>
            <w:tcW w:w="1404" w:type="dxa"/>
          </w:tcPr>
          <w:p w14:paraId="1988ED3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3501893C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0768C506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80D02BE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E1513843EE9C4777990A97912EE797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162EEEF8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1925F8F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06585C34" w14:textId="77777777" w:rsidTr="00966901">
        <w:tc>
          <w:tcPr>
            <w:tcW w:w="1817" w:type="dxa"/>
          </w:tcPr>
          <w:p w14:paraId="595B2303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85B0DE6" w14:textId="77777777" w:rsidR="008049DB" w:rsidRDefault="005274CA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CFD13D31326F4FDA9D47F577157C7D50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30E1EE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AEE3F70" w14:textId="77777777" w:rsidTr="00966901">
        <w:tc>
          <w:tcPr>
            <w:tcW w:w="1817" w:type="dxa"/>
          </w:tcPr>
          <w:p w14:paraId="06D5EA5F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578CE9D2" w14:textId="77777777" w:rsidR="008049DB" w:rsidRDefault="005274CA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206790173B6F47E0872E18BB64996A8E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3F2F6AD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9CF6932" w14:textId="77777777" w:rsidTr="00966901">
        <w:tc>
          <w:tcPr>
            <w:tcW w:w="1817" w:type="dxa"/>
          </w:tcPr>
          <w:p w14:paraId="11047771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366F606" w14:textId="77777777" w:rsidR="008049DB" w:rsidRDefault="005274CA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B901CF99418A40E79762577258EE2DBA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F94B6D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1503596A" w14:textId="7C9999E3" w:rsidR="008049DB" w:rsidRDefault="005274CA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35FE07C8D9724614943AD5B3806F0FE0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2C95CBE9FE524B0A8449C2A0816F5F3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71A7B">
            <w:t>Darrell Hixon.</w:t>
          </w:r>
        </w:sdtContent>
      </w:sdt>
    </w:p>
    <w:p w14:paraId="19785E15" w14:textId="32B8F4F1" w:rsidR="00271A7B" w:rsidRDefault="005274CA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EB1A0CEE976F4C638EDCEC4BA9D5F911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271A7B">
        <w:t>;</w:t>
      </w:r>
    </w:p>
    <w:p w14:paraId="50C788D7" w14:textId="20168083" w:rsidR="001C4EEF" w:rsidRDefault="00271A7B" w:rsidP="001C4EEF">
      <w:pPr>
        <w:pStyle w:val="Instructions"/>
      </w:pPr>
      <w:r>
        <w:t>Contact:</w:t>
      </w:r>
      <w:r w:rsidR="00616194">
        <w:t xml:space="preserve"> </w:t>
      </w:r>
      <w:r>
        <w:t>Mr. Darrell Hixon</w:t>
      </w:r>
      <w:r w:rsidR="00616194">
        <w:t xml:space="preserve">, </w:t>
      </w:r>
      <w:r>
        <w:t>Tel:</w:t>
      </w:r>
      <w:r w:rsidRPr="00271A7B">
        <w:t xml:space="preserve"> 07</w:t>
      </w:r>
      <w:r w:rsidR="00D3598E">
        <w:t>376405701</w:t>
      </w:r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CDBD389CC5AD4333A8C5D6B3900B74F8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  <w:r>
        <w:t>:</w:t>
      </w:r>
      <w:r w:rsidRPr="00271A7B">
        <w:t xml:space="preserve"> </w:t>
      </w:r>
      <w:r w:rsidR="001C4EEF" w:rsidRPr="00A6077F">
        <w:t>dazte</w:t>
      </w:r>
      <w:r w:rsidR="00D3598E">
        <w:t>kltd</w:t>
      </w:r>
      <w:r w:rsidR="001C4EEF" w:rsidRPr="00A6077F">
        <w:t>@gmail.com</w:t>
      </w:r>
    </w:p>
    <w:p w14:paraId="1FD4F553" w14:textId="77777777" w:rsidR="001C4EEF" w:rsidRDefault="001C4EEF" w:rsidP="001C4EEF">
      <w:pPr>
        <w:pStyle w:val="Instructions"/>
      </w:pPr>
    </w:p>
    <w:p w14:paraId="14F3F599" w14:textId="76FE9632" w:rsidR="00837ECD" w:rsidRPr="001C4EEF" w:rsidRDefault="005274CA" w:rsidP="001C4EEF">
      <w:pPr>
        <w:pStyle w:val="Instructions"/>
        <w:jc w:val="center"/>
        <w:rPr>
          <w:b/>
          <w:bCs/>
        </w:rPr>
      </w:pPr>
      <w:sdt>
        <w:sdtPr>
          <w:rPr>
            <w:b/>
            <w:bCs/>
          </w:rPr>
          <w:alias w:val="Thank your for your business:"/>
          <w:tag w:val="Thank your for your business:"/>
          <w:id w:val="1216170115"/>
          <w:placeholder>
            <w:docPart w:val="C890A35DD028499494C454A118BC9A98"/>
          </w:placeholder>
          <w:temporary/>
          <w:showingPlcHdr/>
          <w15:appearance w15:val="hidden"/>
        </w:sdtPr>
        <w:sdtEndPr/>
        <w:sdtContent>
          <w:r w:rsidR="00616194" w:rsidRPr="001C4EEF">
            <w:rPr>
              <w:b/>
              <w:bCs/>
            </w:rPr>
            <w:t>Thank you for your business!</w:t>
          </w:r>
        </w:sdtContent>
      </w:sdt>
    </w:p>
    <w:sectPr w:rsidR="00837ECD" w:rsidRPr="001C4EEF">
      <w:footerReference w:type="default" r:id="rId8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5E867" w14:textId="77777777" w:rsidR="005274CA" w:rsidRDefault="005274CA">
      <w:pPr>
        <w:spacing w:line="240" w:lineRule="auto"/>
      </w:pPr>
      <w:r>
        <w:separator/>
      </w:r>
    </w:p>
  </w:endnote>
  <w:endnote w:type="continuationSeparator" w:id="0">
    <w:p w14:paraId="35BE1C2F" w14:textId="77777777" w:rsidR="005274CA" w:rsidRDefault="00527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7F652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36538" w14:textId="77777777" w:rsidR="005274CA" w:rsidRDefault="005274CA">
      <w:pPr>
        <w:spacing w:line="240" w:lineRule="auto"/>
      </w:pPr>
      <w:r>
        <w:separator/>
      </w:r>
    </w:p>
  </w:footnote>
  <w:footnote w:type="continuationSeparator" w:id="0">
    <w:p w14:paraId="4E32FE7D" w14:textId="77777777" w:rsidR="005274CA" w:rsidRDefault="005274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7B"/>
    <w:rsid w:val="00055AF8"/>
    <w:rsid w:val="000A5EBC"/>
    <w:rsid w:val="001C4EEF"/>
    <w:rsid w:val="002558FA"/>
    <w:rsid w:val="00271A7B"/>
    <w:rsid w:val="00323F56"/>
    <w:rsid w:val="003667F4"/>
    <w:rsid w:val="004D36CE"/>
    <w:rsid w:val="005274CA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6077F"/>
    <w:rsid w:val="00A93410"/>
    <w:rsid w:val="00B76A92"/>
    <w:rsid w:val="00BB4862"/>
    <w:rsid w:val="00BF2506"/>
    <w:rsid w:val="00C3067E"/>
    <w:rsid w:val="00C6262E"/>
    <w:rsid w:val="00CE17E6"/>
    <w:rsid w:val="00CE7F7E"/>
    <w:rsid w:val="00CF07F2"/>
    <w:rsid w:val="00D3598E"/>
    <w:rsid w:val="00D934CD"/>
    <w:rsid w:val="00E9657B"/>
    <w:rsid w:val="00F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08D0A"/>
  <w15:chartTrackingRefBased/>
  <w15:docId w15:val="{18C41DCC-0B40-4BCD-BAA1-4586649F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4E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409FC74F4B4D89AFA58848C5582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6624-D06F-40AD-9BB0-846917B0609B}"/>
      </w:docPartPr>
      <w:docPartBody>
        <w:p w:rsidR="00125C7D" w:rsidRDefault="00657073">
          <w:pPr>
            <w:pStyle w:val="26409FC74F4B4D89AFA58848C5582D7F"/>
          </w:pPr>
          <w:r>
            <w:t>Phone:</w:t>
          </w:r>
        </w:p>
      </w:docPartBody>
    </w:docPart>
    <w:docPart>
      <w:docPartPr>
        <w:name w:val="25739B148AEB46EF9C671135997A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18F9A-F237-47E1-B0C0-6C950D89EE86}"/>
      </w:docPartPr>
      <w:docPartBody>
        <w:p w:rsidR="00125C7D" w:rsidRDefault="00657073">
          <w:pPr>
            <w:pStyle w:val="25739B148AEB46EF9C671135997AA69D"/>
          </w:pPr>
          <w:r>
            <w:t>INVOICE</w:t>
          </w:r>
        </w:p>
      </w:docPartBody>
    </w:docPart>
    <w:docPart>
      <w:docPartPr>
        <w:name w:val="3968F87152AD4072BFEC8FD1BCC1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AF1B5-6FD0-4D66-B763-B1BD26CE1D8F}"/>
      </w:docPartPr>
      <w:docPartBody>
        <w:p w:rsidR="00125C7D" w:rsidRDefault="00657073">
          <w:pPr>
            <w:pStyle w:val="3968F87152AD4072BFEC8FD1BCC1FCC0"/>
          </w:pPr>
          <w:r>
            <w:t>Invoice #</w:t>
          </w:r>
        </w:p>
      </w:docPartBody>
    </w:docPart>
    <w:docPart>
      <w:docPartPr>
        <w:name w:val="7AC1DAF9F4BD477BA8F6793FFC62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AAA8C-8E22-404E-89B7-8BB40F5F880F}"/>
      </w:docPartPr>
      <w:docPartBody>
        <w:p w:rsidR="00125C7D" w:rsidRDefault="00657073">
          <w:pPr>
            <w:pStyle w:val="7AC1DAF9F4BD477BA8F6793FFC62A314"/>
          </w:pPr>
          <w:r>
            <w:t>100</w:t>
          </w:r>
        </w:p>
      </w:docPartBody>
    </w:docPart>
    <w:docPart>
      <w:docPartPr>
        <w:name w:val="D7440D3E0D5E473C9DC19ADFE44F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8860-AD93-40F1-85E6-6197E1AC0DEE}"/>
      </w:docPartPr>
      <w:docPartBody>
        <w:p w:rsidR="00125C7D" w:rsidRDefault="00657073">
          <w:pPr>
            <w:pStyle w:val="D7440D3E0D5E473C9DC19ADFE44F336E"/>
          </w:pPr>
          <w:r>
            <w:t>Date:</w:t>
          </w:r>
        </w:p>
      </w:docPartBody>
    </w:docPart>
    <w:docPart>
      <w:docPartPr>
        <w:name w:val="1DB3D058C0E644D8B7609C924FA34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AC9D-11B2-4272-B67F-A46B52553514}"/>
      </w:docPartPr>
      <w:docPartBody>
        <w:p w:rsidR="00125C7D" w:rsidRDefault="00657073">
          <w:pPr>
            <w:pStyle w:val="1DB3D058C0E644D8B7609C924FA34B6D"/>
          </w:pPr>
          <w:r>
            <w:t>Date</w:t>
          </w:r>
        </w:p>
      </w:docPartBody>
    </w:docPart>
    <w:docPart>
      <w:docPartPr>
        <w:name w:val="8A8ED4D156CF400C86124A1510FD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31FF-EB76-4CE6-8889-AC905F8EAE87}"/>
      </w:docPartPr>
      <w:docPartBody>
        <w:p w:rsidR="00125C7D" w:rsidRDefault="00657073">
          <w:pPr>
            <w:pStyle w:val="8A8ED4D156CF400C86124A1510FD04AA"/>
          </w:pPr>
          <w:r>
            <w:t>To:</w:t>
          </w:r>
        </w:p>
      </w:docPartBody>
    </w:docPart>
    <w:docPart>
      <w:docPartPr>
        <w:name w:val="2C212D23BB41486F9F0F2920F278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1595A-1165-4939-93C4-6E6CCD2FCF8D}"/>
      </w:docPartPr>
      <w:docPartBody>
        <w:p w:rsidR="00125C7D" w:rsidRDefault="00657073">
          <w:pPr>
            <w:pStyle w:val="2C212D23BB41486F9F0F2920F278FC01"/>
          </w:pPr>
          <w:r>
            <w:t>Recipient Name</w:t>
          </w:r>
        </w:p>
      </w:docPartBody>
    </w:docPart>
    <w:docPart>
      <w:docPartPr>
        <w:name w:val="32310CD0BA2E454691BB149FD699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1E88-A646-48BD-AD8D-613F7CFC4D2C}"/>
      </w:docPartPr>
      <w:docPartBody>
        <w:p w:rsidR="00125C7D" w:rsidRDefault="00657073">
          <w:pPr>
            <w:pStyle w:val="32310CD0BA2E454691BB149FD699CE9C"/>
          </w:pPr>
          <w:r>
            <w:t>Company Name</w:t>
          </w:r>
        </w:p>
      </w:docPartBody>
    </w:docPart>
    <w:docPart>
      <w:docPartPr>
        <w:name w:val="53DD1E0F3BD54AA2BBFB8ED3615B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66B3-BB6E-4296-BD60-D09798D85104}"/>
      </w:docPartPr>
      <w:docPartBody>
        <w:p w:rsidR="00125C7D" w:rsidRDefault="00657073">
          <w:pPr>
            <w:pStyle w:val="53DD1E0F3BD54AA2BBFB8ED3615BCFD3"/>
          </w:pPr>
          <w:r>
            <w:t>Street Address</w:t>
          </w:r>
        </w:p>
      </w:docPartBody>
    </w:docPart>
    <w:docPart>
      <w:docPartPr>
        <w:name w:val="2F1DD583728940C1B7EA1FB28F12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900B-550D-46EF-95DB-3A0E715BB827}"/>
      </w:docPartPr>
      <w:docPartBody>
        <w:p w:rsidR="00125C7D" w:rsidRDefault="00657073">
          <w:pPr>
            <w:pStyle w:val="2F1DD583728940C1B7EA1FB28F121C0F"/>
          </w:pPr>
          <w:r>
            <w:t>City, ST ZIP Code</w:t>
          </w:r>
        </w:p>
      </w:docPartBody>
    </w:docPart>
    <w:docPart>
      <w:docPartPr>
        <w:name w:val="D48C730795AC43799A89BAF6B72C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6FE2-62C5-4159-8962-5BF61D65724E}"/>
      </w:docPartPr>
      <w:docPartBody>
        <w:p w:rsidR="00125C7D" w:rsidRDefault="00657073">
          <w:pPr>
            <w:pStyle w:val="D48C730795AC43799A89BAF6B72CAB28"/>
          </w:pPr>
          <w:r>
            <w:t>Phone:</w:t>
          </w:r>
        </w:p>
      </w:docPartBody>
    </w:docPart>
    <w:docPart>
      <w:docPartPr>
        <w:name w:val="588E4898A60446538212F0FAB6AB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83208-BD7E-4D93-8DD3-3085AC0BD204}"/>
      </w:docPartPr>
      <w:docPartBody>
        <w:p w:rsidR="00125C7D" w:rsidRDefault="00657073">
          <w:pPr>
            <w:pStyle w:val="588E4898A60446538212F0FAB6AB4671"/>
          </w:pPr>
          <w:r>
            <w:t>Phone</w:t>
          </w:r>
        </w:p>
      </w:docPartBody>
    </w:docPart>
    <w:docPart>
      <w:docPartPr>
        <w:name w:val="BDDE833095D646CAB9D9F0E7AFD0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90F7-6F47-45CD-AE1F-92E01AC42294}"/>
      </w:docPartPr>
      <w:docPartBody>
        <w:p w:rsidR="00125C7D" w:rsidRDefault="00657073">
          <w:pPr>
            <w:pStyle w:val="BDDE833095D646CAB9D9F0E7AFD02114"/>
          </w:pPr>
          <w:r>
            <w:t>Ship To:</w:t>
          </w:r>
        </w:p>
      </w:docPartBody>
    </w:docPart>
    <w:docPart>
      <w:docPartPr>
        <w:name w:val="7FA6673314AA42C38A3DAD349BA9B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86109-597A-4329-832F-DDFA2AC89820}"/>
      </w:docPartPr>
      <w:docPartBody>
        <w:p w:rsidR="00125C7D" w:rsidRDefault="00657073">
          <w:pPr>
            <w:pStyle w:val="7FA6673314AA42C38A3DAD349BA9B111"/>
          </w:pPr>
          <w:r>
            <w:t>Recipient Name</w:t>
          </w:r>
        </w:p>
      </w:docPartBody>
    </w:docPart>
    <w:docPart>
      <w:docPartPr>
        <w:name w:val="4B40F4F0EBC74EFBA972998B9DCD8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C15B-4F9F-4AA1-900F-0976D6334E2D}"/>
      </w:docPartPr>
      <w:docPartBody>
        <w:p w:rsidR="00125C7D" w:rsidRDefault="00657073">
          <w:pPr>
            <w:pStyle w:val="4B40F4F0EBC74EFBA972998B9DCD8EF3"/>
          </w:pPr>
          <w:r>
            <w:t>Company Name</w:t>
          </w:r>
        </w:p>
      </w:docPartBody>
    </w:docPart>
    <w:docPart>
      <w:docPartPr>
        <w:name w:val="41C1D89015E341B9AADFF5B4FCD99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358B-290F-4C9C-B719-21BB314565CE}"/>
      </w:docPartPr>
      <w:docPartBody>
        <w:p w:rsidR="00125C7D" w:rsidRDefault="00657073">
          <w:pPr>
            <w:pStyle w:val="41C1D89015E341B9AADFF5B4FCD999F1"/>
          </w:pPr>
          <w:r>
            <w:t>Street Address</w:t>
          </w:r>
        </w:p>
      </w:docPartBody>
    </w:docPart>
    <w:docPart>
      <w:docPartPr>
        <w:name w:val="24B5F37E68294F34839DDAE85EC9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01759-A4BE-4FB7-9A68-2691A2465903}"/>
      </w:docPartPr>
      <w:docPartBody>
        <w:p w:rsidR="00125C7D" w:rsidRDefault="00657073">
          <w:pPr>
            <w:pStyle w:val="24B5F37E68294F34839DDAE85EC94A0F"/>
          </w:pPr>
          <w:r>
            <w:t>City, ST ZIP Code</w:t>
          </w:r>
        </w:p>
      </w:docPartBody>
    </w:docPart>
    <w:docPart>
      <w:docPartPr>
        <w:name w:val="769233E229744293B38AF96DCF630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EE7A-E565-437A-9F81-A9D5EEC1BDEF}"/>
      </w:docPartPr>
      <w:docPartBody>
        <w:p w:rsidR="00125C7D" w:rsidRDefault="00657073">
          <w:pPr>
            <w:pStyle w:val="769233E229744293B38AF96DCF6300C0"/>
          </w:pPr>
          <w:r>
            <w:t>Phone:</w:t>
          </w:r>
        </w:p>
      </w:docPartBody>
    </w:docPart>
    <w:docPart>
      <w:docPartPr>
        <w:name w:val="871FEB38C168440DB71F9F3D6718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8B16-79A5-441F-87C0-8C1D94E6FEA6}"/>
      </w:docPartPr>
      <w:docPartBody>
        <w:p w:rsidR="00125C7D" w:rsidRDefault="00657073">
          <w:pPr>
            <w:pStyle w:val="871FEB38C168440DB71F9F3D67184FDF"/>
          </w:pPr>
          <w:r>
            <w:t>Phone</w:t>
          </w:r>
        </w:p>
      </w:docPartBody>
    </w:docPart>
    <w:docPart>
      <w:docPartPr>
        <w:name w:val="5DA8874350FF4934BDA7EB3392AA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EF0B-9CC8-4995-91B9-40DD40283980}"/>
      </w:docPartPr>
      <w:docPartBody>
        <w:p w:rsidR="00125C7D" w:rsidRDefault="00657073">
          <w:pPr>
            <w:pStyle w:val="5DA8874350FF4934BDA7EB3392AABFC2"/>
          </w:pPr>
          <w:r>
            <w:t>Comments or special instructions:</w:t>
          </w:r>
        </w:p>
      </w:docPartBody>
    </w:docPart>
    <w:docPart>
      <w:docPartPr>
        <w:name w:val="280F42294C10434EA08BC9F82C68B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D481-EBFF-4CC4-A584-375AD01A9A6F}"/>
      </w:docPartPr>
      <w:docPartBody>
        <w:p w:rsidR="00125C7D" w:rsidRDefault="00657073">
          <w:pPr>
            <w:pStyle w:val="280F42294C10434EA08BC9F82C68B44E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04DFDDF99B5445EDA6520E336B2D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7AE0-F336-4AC4-A60E-B34A0A8AC5C0}"/>
      </w:docPartPr>
      <w:docPartBody>
        <w:p w:rsidR="00125C7D" w:rsidRDefault="00657073">
          <w:pPr>
            <w:pStyle w:val="04DFDDF99B5445EDA6520E336B2D77E5"/>
          </w:pPr>
          <w:r>
            <w:t>QUANTITY</w:t>
          </w:r>
        </w:p>
      </w:docPartBody>
    </w:docPart>
    <w:docPart>
      <w:docPartPr>
        <w:name w:val="02C0A50A717D432283AD874C5253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9047-8A3E-4F02-B054-EC910D82023C}"/>
      </w:docPartPr>
      <w:docPartBody>
        <w:p w:rsidR="00125C7D" w:rsidRDefault="00657073">
          <w:pPr>
            <w:pStyle w:val="02C0A50A717D432283AD874C52538598"/>
          </w:pPr>
          <w:r>
            <w:t>DESCRIPTION</w:t>
          </w:r>
        </w:p>
      </w:docPartBody>
    </w:docPart>
    <w:docPart>
      <w:docPartPr>
        <w:name w:val="9CAB4ED9F47847D3A4DD2721F054B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D95B6-9E2A-4074-BFD2-457C53577D58}"/>
      </w:docPartPr>
      <w:docPartBody>
        <w:p w:rsidR="00125C7D" w:rsidRDefault="00657073">
          <w:pPr>
            <w:pStyle w:val="9CAB4ED9F47847D3A4DD2721F054B405"/>
          </w:pPr>
          <w:r>
            <w:t>UNIT PRICE</w:t>
          </w:r>
        </w:p>
      </w:docPartBody>
    </w:docPart>
    <w:docPart>
      <w:docPartPr>
        <w:name w:val="54634B8335124EB1BB7D329213A6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3AA9-DBB5-4D8F-9826-B5C7A234C290}"/>
      </w:docPartPr>
      <w:docPartBody>
        <w:p w:rsidR="00125C7D" w:rsidRDefault="00657073">
          <w:pPr>
            <w:pStyle w:val="54634B8335124EB1BB7D329213A63EBC"/>
          </w:pPr>
          <w:r>
            <w:t>TOTAL</w:t>
          </w:r>
        </w:p>
      </w:docPartBody>
    </w:docPart>
    <w:docPart>
      <w:docPartPr>
        <w:name w:val="E1513843EE9C4777990A97912EE79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1A7C-0B6B-499A-AAB8-73209D99C9A1}"/>
      </w:docPartPr>
      <w:docPartBody>
        <w:p w:rsidR="00125C7D" w:rsidRDefault="00657073">
          <w:pPr>
            <w:pStyle w:val="E1513843EE9C4777990A97912EE79769"/>
          </w:pPr>
          <w:r>
            <w:t>SUBTOTAL</w:t>
          </w:r>
        </w:p>
      </w:docPartBody>
    </w:docPart>
    <w:docPart>
      <w:docPartPr>
        <w:name w:val="CFD13D31326F4FDA9D47F577157C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4549-5ED4-40E0-872A-E424F84BBFF4}"/>
      </w:docPartPr>
      <w:docPartBody>
        <w:p w:rsidR="00125C7D" w:rsidRDefault="00657073">
          <w:pPr>
            <w:pStyle w:val="CFD13D31326F4FDA9D47F577157C7D50"/>
          </w:pPr>
          <w:r>
            <w:t>SALES TAX</w:t>
          </w:r>
        </w:p>
      </w:docPartBody>
    </w:docPart>
    <w:docPart>
      <w:docPartPr>
        <w:name w:val="206790173B6F47E0872E18BB6499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EDC1-5F41-4D40-8685-3A9401BB1D07}"/>
      </w:docPartPr>
      <w:docPartBody>
        <w:p w:rsidR="00125C7D" w:rsidRDefault="00657073">
          <w:pPr>
            <w:pStyle w:val="206790173B6F47E0872E18BB64996A8E"/>
          </w:pPr>
          <w:r>
            <w:t>SHIPPING &amp; HANDLING</w:t>
          </w:r>
        </w:p>
      </w:docPartBody>
    </w:docPart>
    <w:docPart>
      <w:docPartPr>
        <w:name w:val="B901CF99418A40E79762577258EE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2294-CC2F-42DE-9562-813CA22FB89B}"/>
      </w:docPartPr>
      <w:docPartBody>
        <w:p w:rsidR="00125C7D" w:rsidRDefault="00657073">
          <w:pPr>
            <w:pStyle w:val="B901CF99418A40E79762577258EE2DBA"/>
          </w:pPr>
          <w:r>
            <w:t>TOTAL due</w:t>
          </w:r>
        </w:p>
      </w:docPartBody>
    </w:docPart>
    <w:docPart>
      <w:docPartPr>
        <w:name w:val="35FE07C8D9724614943AD5B3806F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962D-A3A4-4D28-9FB7-E4163617AF20}"/>
      </w:docPartPr>
      <w:docPartBody>
        <w:p w:rsidR="00125C7D" w:rsidRDefault="00657073">
          <w:pPr>
            <w:pStyle w:val="35FE07C8D9724614943AD5B3806F0FE0"/>
          </w:pPr>
          <w:r>
            <w:t>Make all checks payable to</w:t>
          </w:r>
        </w:p>
      </w:docPartBody>
    </w:docPart>
    <w:docPart>
      <w:docPartPr>
        <w:name w:val="2C95CBE9FE524B0A8449C2A0816F5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91FB3-A2C6-400F-9286-6EE2E40F2F0B}"/>
      </w:docPartPr>
      <w:docPartBody>
        <w:p w:rsidR="00125C7D" w:rsidRDefault="00657073">
          <w:pPr>
            <w:pStyle w:val="2C95CBE9FE524B0A8449C2A0816F5F33"/>
          </w:pPr>
          <w:r>
            <w:t>Company Name</w:t>
          </w:r>
        </w:p>
      </w:docPartBody>
    </w:docPart>
    <w:docPart>
      <w:docPartPr>
        <w:name w:val="EB1A0CEE976F4C638EDCEC4BA9D5F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9576-83FB-4AED-9A16-E6264D74DBD3}"/>
      </w:docPartPr>
      <w:docPartBody>
        <w:p w:rsidR="00125C7D" w:rsidRDefault="00657073">
          <w:pPr>
            <w:pStyle w:val="EB1A0CEE976F4C638EDCEC4BA9D5F911"/>
          </w:pPr>
          <w:r>
            <w:t>If you have any questions concerning this invoice</w:t>
          </w:r>
        </w:p>
      </w:docPartBody>
    </w:docPart>
    <w:docPart>
      <w:docPartPr>
        <w:name w:val="CDBD389CC5AD4333A8C5D6B3900B7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CB3A7-2B92-49BC-8D3D-A5EA4CE3C8AE}"/>
      </w:docPartPr>
      <w:docPartBody>
        <w:p w:rsidR="00125C7D" w:rsidRDefault="00657073">
          <w:pPr>
            <w:pStyle w:val="CDBD389CC5AD4333A8C5D6B3900B74F8"/>
          </w:pPr>
          <w:r>
            <w:t>Email</w:t>
          </w:r>
        </w:p>
      </w:docPartBody>
    </w:docPart>
    <w:docPart>
      <w:docPartPr>
        <w:name w:val="C890A35DD028499494C454A118BC9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E9F26-39D8-4A88-8BDD-C282DCD2DAE1}"/>
      </w:docPartPr>
      <w:docPartBody>
        <w:p w:rsidR="00125C7D" w:rsidRDefault="00657073">
          <w:pPr>
            <w:pStyle w:val="C890A35DD028499494C454A118BC9A98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73"/>
    <w:rsid w:val="00125C7D"/>
    <w:rsid w:val="004B53FD"/>
    <w:rsid w:val="006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409FC74F4B4D89AFA58848C5582D7F">
    <w:name w:val="26409FC74F4B4D89AFA58848C5582D7F"/>
  </w:style>
  <w:style w:type="paragraph" w:customStyle="1" w:styleId="25739B148AEB46EF9C671135997AA69D">
    <w:name w:val="25739B148AEB46EF9C671135997AA69D"/>
  </w:style>
  <w:style w:type="paragraph" w:customStyle="1" w:styleId="3968F87152AD4072BFEC8FD1BCC1FCC0">
    <w:name w:val="3968F87152AD4072BFEC8FD1BCC1FCC0"/>
  </w:style>
  <w:style w:type="paragraph" w:customStyle="1" w:styleId="7AC1DAF9F4BD477BA8F6793FFC62A314">
    <w:name w:val="7AC1DAF9F4BD477BA8F6793FFC62A314"/>
  </w:style>
  <w:style w:type="paragraph" w:customStyle="1" w:styleId="D7440D3E0D5E473C9DC19ADFE44F336E">
    <w:name w:val="D7440D3E0D5E473C9DC19ADFE44F336E"/>
  </w:style>
  <w:style w:type="paragraph" w:customStyle="1" w:styleId="1DB3D058C0E644D8B7609C924FA34B6D">
    <w:name w:val="1DB3D058C0E644D8B7609C924FA34B6D"/>
  </w:style>
  <w:style w:type="paragraph" w:customStyle="1" w:styleId="8A8ED4D156CF400C86124A1510FD04AA">
    <w:name w:val="8A8ED4D156CF400C86124A1510FD04AA"/>
  </w:style>
  <w:style w:type="paragraph" w:customStyle="1" w:styleId="2C212D23BB41486F9F0F2920F278FC01">
    <w:name w:val="2C212D23BB41486F9F0F2920F278FC01"/>
  </w:style>
  <w:style w:type="paragraph" w:customStyle="1" w:styleId="32310CD0BA2E454691BB149FD699CE9C">
    <w:name w:val="32310CD0BA2E454691BB149FD699CE9C"/>
  </w:style>
  <w:style w:type="paragraph" w:customStyle="1" w:styleId="53DD1E0F3BD54AA2BBFB8ED3615BCFD3">
    <w:name w:val="53DD1E0F3BD54AA2BBFB8ED3615BCFD3"/>
  </w:style>
  <w:style w:type="paragraph" w:customStyle="1" w:styleId="2F1DD583728940C1B7EA1FB28F121C0F">
    <w:name w:val="2F1DD583728940C1B7EA1FB28F121C0F"/>
  </w:style>
  <w:style w:type="paragraph" w:customStyle="1" w:styleId="D48C730795AC43799A89BAF6B72CAB28">
    <w:name w:val="D48C730795AC43799A89BAF6B72CAB28"/>
  </w:style>
  <w:style w:type="paragraph" w:customStyle="1" w:styleId="588E4898A60446538212F0FAB6AB4671">
    <w:name w:val="588E4898A60446538212F0FAB6AB4671"/>
  </w:style>
  <w:style w:type="paragraph" w:customStyle="1" w:styleId="BDDE833095D646CAB9D9F0E7AFD02114">
    <w:name w:val="BDDE833095D646CAB9D9F0E7AFD02114"/>
  </w:style>
  <w:style w:type="paragraph" w:customStyle="1" w:styleId="7FA6673314AA42C38A3DAD349BA9B111">
    <w:name w:val="7FA6673314AA42C38A3DAD349BA9B111"/>
  </w:style>
  <w:style w:type="paragraph" w:customStyle="1" w:styleId="4B40F4F0EBC74EFBA972998B9DCD8EF3">
    <w:name w:val="4B40F4F0EBC74EFBA972998B9DCD8EF3"/>
  </w:style>
  <w:style w:type="paragraph" w:customStyle="1" w:styleId="41C1D89015E341B9AADFF5B4FCD999F1">
    <w:name w:val="41C1D89015E341B9AADFF5B4FCD999F1"/>
  </w:style>
  <w:style w:type="paragraph" w:customStyle="1" w:styleId="24B5F37E68294F34839DDAE85EC94A0F">
    <w:name w:val="24B5F37E68294F34839DDAE85EC94A0F"/>
  </w:style>
  <w:style w:type="paragraph" w:customStyle="1" w:styleId="769233E229744293B38AF96DCF6300C0">
    <w:name w:val="769233E229744293B38AF96DCF6300C0"/>
  </w:style>
  <w:style w:type="paragraph" w:customStyle="1" w:styleId="871FEB38C168440DB71F9F3D67184FDF">
    <w:name w:val="871FEB38C168440DB71F9F3D67184FDF"/>
  </w:style>
  <w:style w:type="paragraph" w:customStyle="1" w:styleId="5DA8874350FF4934BDA7EB3392AABFC2">
    <w:name w:val="5DA8874350FF4934BDA7EB3392AABFC2"/>
  </w:style>
  <w:style w:type="paragraph" w:customStyle="1" w:styleId="280F42294C10434EA08BC9F82C68B44E">
    <w:name w:val="280F42294C10434EA08BC9F82C68B44E"/>
  </w:style>
  <w:style w:type="paragraph" w:customStyle="1" w:styleId="04DFDDF99B5445EDA6520E336B2D77E5">
    <w:name w:val="04DFDDF99B5445EDA6520E336B2D77E5"/>
  </w:style>
  <w:style w:type="paragraph" w:customStyle="1" w:styleId="02C0A50A717D432283AD874C52538598">
    <w:name w:val="02C0A50A717D432283AD874C52538598"/>
  </w:style>
  <w:style w:type="paragraph" w:customStyle="1" w:styleId="9CAB4ED9F47847D3A4DD2721F054B405">
    <w:name w:val="9CAB4ED9F47847D3A4DD2721F054B405"/>
  </w:style>
  <w:style w:type="paragraph" w:customStyle="1" w:styleId="54634B8335124EB1BB7D329213A63EBC">
    <w:name w:val="54634B8335124EB1BB7D329213A63EBC"/>
  </w:style>
  <w:style w:type="paragraph" w:customStyle="1" w:styleId="E1513843EE9C4777990A97912EE79769">
    <w:name w:val="E1513843EE9C4777990A97912EE79769"/>
  </w:style>
  <w:style w:type="paragraph" w:customStyle="1" w:styleId="CFD13D31326F4FDA9D47F577157C7D50">
    <w:name w:val="CFD13D31326F4FDA9D47F577157C7D50"/>
  </w:style>
  <w:style w:type="paragraph" w:customStyle="1" w:styleId="206790173B6F47E0872E18BB64996A8E">
    <w:name w:val="206790173B6F47E0872E18BB64996A8E"/>
  </w:style>
  <w:style w:type="paragraph" w:customStyle="1" w:styleId="B901CF99418A40E79762577258EE2DBA">
    <w:name w:val="B901CF99418A40E79762577258EE2DBA"/>
  </w:style>
  <w:style w:type="paragraph" w:customStyle="1" w:styleId="35FE07C8D9724614943AD5B3806F0FE0">
    <w:name w:val="35FE07C8D9724614943AD5B3806F0FE0"/>
  </w:style>
  <w:style w:type="paragraph" w:customStyle="1" w:styleId="2C95CBE9FE524B0A8449C2A0816F5F33">
    <w:name w:val="2C95CBE9FE524B0A8449C2A0816F5F33"/>
  </w:style>
  <w:style w:type="paragraph" w:customStyle="1" w:styleId="EB1A0CEE976F4C638EDCEC4BA9D5F911">
    <w:name w:val="EB1A0CEE976F4C638EDCEC4BA9D5F911"/>
  </w:style>
  <w:style w:type="paragraph" w:customStyle="1" w:styleId="CDBD389CC5AD4333A8C5D6B3900B74F8">
    <w:name w:val="CDBD389CC5AD4333A8C5D6B3900B74F8"/>
  </w:style>
  <w:style w:type="paragraph" w:customStyle="1" w:styleId="C890A35DD028499494C454A118BC9A98">
    <w:name w:val="C890A35DD028499494C454A118BC9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Darrell Hixon.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 Hixon</cp:lastModifiedBy>
  <cp:revision>3</cp:revision>
  <dcterms:created xsi:type="dcterms:W3CDTF">2020-04-25T07:06:00Z</dcterms:created>
  <dcterms:modified xsi:type="dcterms:W3CDTF">2020-12-30T09:46:00Z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